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848DFD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6D42717" w14:textId="0914C2F0" w:rsidR="001B2ABD" w:rsidRDefault="00FA347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138D2AA" wp14:editId="7D708F1E">
                  <wp:extent cx="2139950" cy="2360930"/>
                  <wp:effectExtent l="0" t="114300" r="0" b="820420"/>
                  <wp:docPr id="17221388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36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3EC7D4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4DB6A5D" w14:textId="77777777" w:rsidR="00FA347F" w:rsidRDefault="00FA347F" w:rsidP="001B2ABD">
            <w:pPr>
              <w:pStyle w:val="Title"/>
            </w:pPr>
            <w:r>
              <w:t xml:space="preserve">Anish </w:t>
            </w:r>
          </w:p>
          <w:p w14:paraId="528E605C" w14:textId="50A85540" w:rsidR="001B2ABD" w:rsidRDefault="00FA347F" w:rsidP="001B2ABD">
            <w:pPr>
              <w:pStyle w:val="Title"/>
            </w:pPr>
            <w:r>
              <w:t>gudle</w:t>
            </w:r>
          </w:p>
          <w:p w14:paraId="3B138E5A" w14:textId="46C80586" w:rsidR="001B2ABD" w:rsidRDefault="00FA347F" w:rsidP="001B2ABD">
            <w:pPr>
              <w:pStyle w:val="Subtitle"/>
            </w:pPr>
            <w:r>
              <w:rPr>
                <w:spacing w:val="0"/>
                <w:w w:val="100"/>
              </w:rPr>
              <w:t>Computer Science Student</w:t>
            </w:r>
          </w:p>
        </w:tc>
      </w:tr>
      <w:tr w:rsidR="001B2ABD" w14:paraId="271F726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8BCD864235F4F10A488A094F6B93822"/>
              </w:placeholder>
              <w:temporary/>
              <w:showingPlcHdr/>
              <w15:appearance w15:val="hidden"/>
            </w:sdtPr>
            <w:sdtContent>
              <w:p w14:paraId="1EC14B4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6C0C613" w14:textId="22E927F5" w:rsidR="00036450" w:rsidRDefault="009C2E29" w:rsidP="009C2E29">
            <w:pPr>
              <w:rPr>
                <w:color w:val="FF0000"/>
              </w:rPr>
            </w:pPr>
            <w:r>
              <w:t>I an 2</w:t>
            </w:r>
            <w:r w:rsidRPr="009C2E29">
              <w:rPr>
                <w:vertAlign w:val="superscript"/>
              </w:rPr>
              <w:t>nd</w:t>
            </w:r>
            <w:r>
              <w:t xml:space="preserve"> year student at </w:t>
            </w:r>
            <w:r w:rsidR="00A85C70">
              <w:t>Manipal</w:t>
            </w:r>
            <w:r>
              <w:t xml:space="preserve"> University </w:t>
            </w:r>
            <w:r w:rsidR="00E038D5">
              <w:t xml:space="preserve">Jaipur. I am hard worker and early grasper in any skill. I am an excellent student with CGPA </w:t>
            </w:r>
            <w:r w:rsidR="00E038D5" w:rsidRPr="00E038D5">
              <w:rPr>
                <w:color w:val="FF0000"/>
              </w:rPr>
              <w:t>9.00</w:t>
            </w:r>
            <w:r w:rsidR="00E038D5">
              <w:rPr>
                <w:color w:val="FF0000"/>
              </w:rPr>
              <w:t>.</w:t>
            </w:r>
          </w:p>
          <w:p w14:paraId="1AADCEEE" w14:textId="77777777" w:rsidR="00E038D5" w:rsidRDefault="00E038D5" w:rsidP="009C2E29"/>
          <w:p w14:paraId="0C7BB0DB" w14:textId="46D216A4" w:rsidR="00036450" w:rsidRDefault="00E038D5" w:rsidP="00036450">
            <w:r>
              <w:t>I have a great hunger of learning new skills. I keep myself updated with global and national news as well as innovations and development of new technologies around the world.</w:t>
            </w:r>
          </w:p>
          <w:p w14:paraId="273CA0B7" w14:textId="77777777" w:rsidR="00E038D5" w:rsidRDefault="00E038D5" w:rsidP="00036450"/>
          <w:p w14:paraId="602F139F" w14:textId="673AF389" w:rsidR="00E038D5" w:rsidRDefault="00E038D5" w:rsidP="00036450">
            <w:r>
              <w:t xml:space="preserve">I am an expert in Web </w:t>
            </w:r>
            <w:r w:rsidR="00A85C70">
              <w:t>development,</w:t>
            </w:r>
            <w:r>
              <w:t xml:space="preserve"> database management, </w:t>
            </w:r>
            <w:proofErr w:type="gramStart"/>
            <w:r>
              <w:t>DSA ,</w:t>
            </w:r>
            <w:proofErr w:type="gramEnd"/>
            <w:r>
              <w:t xml:space="preserve"> object oriented programing. Currently </w:t>
            </w:r>
            <w:r w:rsidR="00A85C70">
              <w:t>perusing</w:t>
            </w:r>
            <w:r>
              <w:t xml:space="preserve"> my knowledge in Artificial intelligence.</w:t>
            </w:r>
          </w:p>
          <w:sdt>
            <w:sdtPr>
              <w:id w:val="-1954003311"/>
              <w:placeholder>
                <w:docPart w:val="58FB437199E2465683F898844BEB05E4"/>
              </w:placeholder>
              <w:temporary/>
              <w:showingPlcHdr/>
              <w15:appearance w15:val="hidden"/>
            </w:sdtPr>
            <w:sdtContent>
              <w:p w14:paraId="003C6EE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D6564486D4540D6886B040CEE2D37E6"/>
              </w:placeholder>
              <w:temporary/>
              <w:showingPlcHdr/>
              <w15:appearance w15:val="hidden"/>
            </w:sdtPr>
            <w:sdtContent>
              <w:p w14:paraId="2976F68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3DD2AE8" w14:textId="2A50969A" w:rsidR="004D3011" w:rsidRDefault="005C41ED" w:rsidP="004D3011">
            <w:r>
              <w:t>8087704569</w:t>
            </w:r>
          </w:p>
          <w:p w14:paraId="57156064" w14:textId="77777777" w:rsidR="004D3011" w:rsidRDefault="004D3011" w:rsidP="004D3011"/>
          <w:sdt>
            <w:sdtPr>
              <w:id w:val="-240260293"/>
              <w:placeholder>
                <w:docPart w:val="1222A4BD8067442EBCADC0D349F43C4F"/>
              </w:placeholder>
              <w:temporary/>
              <w:showingPlcHdr/>
              <w15:appearance w15:val="hidden"/>
            </w:sdtPr>
            <w:sdtContent>
              <w:p w14:paraId="6A1FB14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CE189B3" w14:textId="6FB8A2B3" w:rsidR="00036450" w:rsidRPr="00E4381A" w:rsidRDefault="005C41ED" w:rsidP="004D3011">
            <w:pPr>
              <w:rPr>
                <w:rStyle w:val="Hyperlink"/>
              </w:rPr>
            </w:pPr>
            <w:r>
              <w:t>gudleanish@gmail.com</w:t>
            </w:r>
          </w:p>
          <w:p w14:paraId="536C70BE" w14:textId="0D6FA8CD" w:rsidR="004D3011" w:rsidRPr="00CB0055" w:rsidRDefault="005C41ED" w:rsidP="00CB0055">
            <w:pPr>
              <w:pStyle w:val="Heading3"/>
            </w:pPr>
            <w:r>
              <w:t>Languages</w:t>
            </w:r>
          </w:p>
          <w:p w14:paraId="022E0544" w14:textId="5D3B629F" w:rsidR="004D3011" w:rsidRDefault="005C41ED" w:rsidP="004D3011">
            <w:r>
              <w:t>English</w:t>
            </w:r>
          </w:p>
          <w:p w14:paraId="3A8CA5D2" w14:textId="761156C2" w:rsidR="004D3011" w:rsidRDefault="005C41ED" w:rsidP="004D3011">
            <w:r>
              <w:t>Hindi</w:t>
            </w:r>
          </w:p>
          <w:p w14:paraId="67795FAB" w14:textId="77777777" w:rsidR="004D3011" w:rsidRDefault="005C41ED" w:rsidP="004D3011">
            <w:r>
              <w:t>Marathi</w:t>
            </w:r>
          </w:p>
          <w:p w14:paraId="6E333A1D" w14:textId="77777777" w:rsidR="00E038D5" w:rsidRDefault="00E038D5" w:rsidP="004D3011"/>
          <w:p w14:paraId="75010F68" w14:textId="52C2115D" w:rsidR="00E038D5" w:rsidRPr="004D3011" w:rsidRDefault="00E038D5" w:rsidP="004D3011"/>
        </w:tc>
        <w:tc>
          <w:tcPr>
            <w:tcW w:w="720" w:type="dxa"/>
          </w:tcPr>
          <w:p w14:paraId="44B8F43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9C10A5382634710B0B6B8155ECA2EA1"/>
              </w:placeholder>
              <w:temporary/>
              <w:showingPlcHdr/>
              <w15:appearance w15:val="hidden"/>
            </w:sdtPr>
            <w:sdtContent>
              <w:p w14:paraId="067E413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F7D5423" w14:textId="7ECE36AC" w:rsidR="00036450" w:rsidRDefault="00FA347F" w:rsidP="00FA347F">
            <w:pPr>
              <w:pStyle w:val="Heading4"/>
            </w:pPr>
            <w:r>
              <w:t>10</w:t>
            </w:r>
            <w:r w:rsidRPr="00FA347F">
              <w:rPr>
                <w:vertAlign w:val="superscript"/>
              </w:rPr>
              <w:t>th</w:t>
            </w:r>
            <w:r>
              <w:t xml:space="preserve"> - Rosary School Pune ICSE</w:t>
            </w:r>
          </w:p>
          <w:p w14:paraId="70163363" w14:textId="77522A0C" w:rsidR="00FA347F" w:rsidRPr="00FA347F" w:rsidRDefault="00FA347F" w:rsidP="00FA347F">
            <w:r>
              <w:t>2020</w:t>
            </w:r>
          </w:p>
          <w:p w14:paraId="46119FA0" w14:textId="66DBE598" w:rsidR="004D3011" w:rsidRPr="00FA347F" w:rsidRDefault="00FA347F" w:rsidP="00036450">
            <w:pPr>
              <w:rPr>
                <w:color w:val="FF0000"/>
              </w:rPr>
            </w:pPr>
            <w:r>
              <w:t xml:space="preserve">Excellent Student with </w:t>
            </w:r>
            <w:r w:rsidRPr="00FA347F">
              <w:rPr>
                <w:b/>
                <w:bCs/>
                <w:color w:val="FF0000"/>
              </w:rPr>
              <w:t>92.4</w:t>
            </w:r>
            <w:r w:rsidRPr="00FA347F">
              <w:rPr>
                <w:color w:val="FF0000"/>
              </w:rPr>
              <w:t>%</w:t>
            </w:r>
          </w:p>
          <w:p w14:paraId="2D259FF5" w14:textId="77777777" w:rsidR="00036450" w:rsidRDefault="00036450" w:rsidP="00036450"/>
          <w:p w14:paraId="177643E3" w14:textId="2DEE973F" w:rsidR="00036450" w:rsidRPr="00B359E4" w:rsidRDefault="00FA347F" w:rsidP="00B359E4">
            <w:pPr>
              <w:pStyle w:val="Heading4"/>
            </w:pPr>
            <w:r>
              <w:t>12</w:t>
            </w:r>
            <w:r w:rsidRPr="00FA347F">
              <w:rPr>
                <w:vertAlign w:val="superscript"/>
              </w:rPr>
              <w:t>th</w:t>
            </w:r>
            <w:r>
              <w:t xml:space="preserve"> - </w:t>
            </w:r>
            <w:r w:rsidRPr="00FA347F">
              <w:t>Yashwantrao Mohite</w:t>
            </w:r>
            <w:r w:rsidR="005C41ED">
              <w:t xml:space="preserve"> HSC</w:t>
            </w:r>
          </w:p>
          <w:p w14:paraId="2F1712B0" w14:textId="6846279B" w:rsidR="00036450" w:rsidRPr="00B359E4" w:rsidRDefault="00FA347F" w:rsidP="00B359E4">
            <w:pPr>
              <w:pStyle w:val="Date"/>
            </w:pPr>
            <w:r>
              <w:t>2020-2022</w:t>
            </w:r>
          </w:p>
          <w:p w14:paraId="2334BEC2" w14:textId="4B5E1465" w:rsidR="00036450" w:rsidRDefault="00FA347F" w:rsidP="00036450">
            <w:r>
              <w:t xml:space="preserve">Science Student, Studying Physics, Chemistry, </w:t>
            </w:r>
            <w:proofErr w:type="spellStart"/>
            <w:r>
              <w:t>Maths</w:t>
            </w:r>
            <w:proofErr w:type="spellEnd"/>
          </w:p>
          <w:p w14:paraId="2810A1B2" w14:textId="4F4D6300" w:rsidR="00FA347F" w:rsidRDefault="00FA347F" w:rsidP="00036450">
            <w:pPr>
              <w:rPr>
                <w:b/>
                <w:bCs/>
                <w:color w:val="FF0000"/>
              </w:rPr>
            </w:pPr>
            <w:r>
              <w:t>Percentage-</w:t>
            </w:r>
            <w:r w:rsidRPr="00FA347F">
              <w:rPr>
                <w:b/>
                <w:bCs/>
                <w:color w:val="FF0000"/>
              </w:rPr>
              <w:t>75%</w:t>
            </w:r>
          </w:p>
          <w:p w14:paraId="3733D466" w14:textId="77777777" w:rsidR="00FA347F" w:rsidRDefault="00FA347F" w:rsidP="00036450">
            <w:pPr>
              <w:rPr>
                <w:b/>
                <w:bCs/>
                <w:color w:val="FF0000"/>
              </w:rPr>
            </w:pPr>
          </w:p>
          <w:p w14:paraId="1CCED05C" w14:textId="267CD4E3" w:rsidR="005C41ED" w:rsidRPr="00B359E4" w:rsidRDefault="005C41ED" w:rsidP="005C41ED">
            <w:pPr>
              <w:pStyle w:val="Heading4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-Manipal University Jaipur</w:t>
            </w:r>
          </w:p>
          <w:p w14:paraId="30C1FB34" w14:textId="1B4254F5" w:rsidR="005C41ED" w:rsidRDefault="005C41ED" w:rsidP="00036450">
            <w:r>
              <w:t>2022-2026</w:t>
            </w:r>
          </w:p>
          <w:p w14:paraId="60AC8AE6" w14:textId="1924409D" w:rsidR="005C41ED" w:rsidRDefault="005C41ED" w:rsidP="00036450">
            <w:r>
              <w:t>Computer Science Core</w:t>
            </w:r>
          </w:p>
          <w:p w14:paraId="4202250A" w14:textId="748E08B7" w:rsidR="00FA347F" w:rsidRDefault="005C41ED" w:rsidP="00036450">
            <w:r>
              <w:t xml:space="preserve">CGPA – </w:t>
            </w:r>
            <w:r w:rsidRPr="005C41ED">
              <w:rPr>
                <w:b/>
                <w:bCs/>
                <w:color w:val="FF0000"/>
              </w:rPr>
              <w:t>9</w:t>
            </w:r>
            <w:r>
              <w:rPr>
                <w:b/>
                <w:bCs/>
                <w:color w:val="FF0000"/>
              </w:rPr>
              <w:t>.00</w:t>
            </w:r>
          </w:p>
          <w:sdt>
            <w:sdtPr>
              <w:id w:val="1001553383"/>
              <w:placeholder>
                <w:docPart w:val="F5CFAB61E6544A719C2345DE704029F3"/>
              </w:placeholder>
              <w:temporary/>
              <w:showingPlcHdr/>
              <w15:appearance w15:val="hidden"/>
            </w:sdtPr>
            <w:sdtContent>
              <w:p w14:paraId="3986E3A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6D77873" w14:textId="3DA5021F" w:rsidR="00036450" w:rsidRDefault="009C2E29" w:rsidP="00B359E4">
            <w:pPr>
              <w:pStyle w:val="Heading4"/>
              <w:rPr>
                <w:bCs/>
              </w:rPr>
            </w:pPr>
            <w:proofErr w:type="spellStart"/>
            <w:proofErr w:type="gramStart"/>
            <w:r>
              <w:t>Codsoft</w:t>
            </w:r>
            <w:proofErr w:type="spellEnd"/>
            <w:r w:rsidR="00036450">
              <w:t xml:space="preserve"> </w:t>
            </w:r>
            <w:r w:rsidR="00036450" w:rsidRPr="00036450">
              <w:t xml:space="preserve"> </w:t>
            </w:r>
            <w:proofErr w:type="spellStart"/>
            <w:r>
              <w:t>Webdevelopment</w:t>
            </w:r>
            <w:proofErr w:type="spellEnd"/>
            <w:proofErr w:type="gramEnd"/>
          </w:p>
          <w:p w14:paraId="133488E8" w14:textId="78078CCB" w:rsidR="00036450" w:rsidRPr="00036450" w:rsidRDefault="009C2E29" w:rsidP="00B359E4">
            <w:pPr>
              <w:pStyle w:val="Date"/>
            </w:pPr>
            <w:r>
              <w:t>January 2024</w:t>
            </w:r>
          </w:p>
          <w:p w14:paraId="6174D770" w14:textId="79A20800" w:rsidR="00036450" w:rsidRDefault="009C2E29" w:rsidP="00036450">
            <w:r>
              <w:t xml:space="preserve">I complete my internship in </w:t>
            </w:r>
            <w:proofErr w:type="spellStart"/>
            <w:r>
              <w:t>Codosft</w:t>
            </w:r>
            <w:proofErr w:type="spellEnd"/>
            <w:r>
              <w:t xml:space="preserve"> in the field of </w:t>
            </w:r>
            <w:proofErr w:type="spellStart"/>
            <w:r>
              <w:t>webdev</w:t>
            </w:r>
            <w:r w:rsidR="00A85C70">
              <w:t>e</w:t>
            </w:r>
            <w:r>
              <w:t>lopment</w:t>
            </w:r>
            <w:proofErr w:type="spellEnd"/>
            <w:r>
              <w:t>.</w:t>
            </w:r>
          </w:p>
          <w:p w14:paraId="289D1C95" w14:textId="0E9808CE" w:rsidR="009C2E29" w:rsidRDefault="009C2E29" w:rsidP="00036450">
            <w:r>
              <w:t xml:space="preserve">I worked on 3 projects with </w:t>
            </w:r>
            <w:proofErr w:type="gramStart"/>
            <w:r>
              <w:t>HTML,CSS</w:t>
            </w:r>
            <w:proofErr w:type="gramEnd"/>
            <w:r>
              <w:t xml:space="preserve"> </w:t>
            </w:r>
            <w:proofErr w:type="spellStart"/>
            <w:r>
              <w:t>javascript</w:t>
            </w:r>
            <w:proofErr w:type="spellEnd"/>
          </w:p>
          <w:p w14:paraId="5A79D581" w14:textId="77777777" w:rsidR="004D3011" w:rsidRDefault="004D3011" w:rsidP="00036450"/>
          <w:p w14:paraId="0F008C55" w14:textId="66641696" w:rsidR="004D3011" w:rsidRPr="004D3011" w:rsidRDefault="009C2E29" w:rsidP="00B359E4">
            <w:pPr>
              <w:pStyle w:val="Heading4"/>
              <w:rPr>
                <w:bCs/>
              </w:rPr>
            </w:pPr>
            <w:proofErr w:type="gramStart"/>
            <w:r>
              <w:t>OASIS</w:t>
            </w:r>
            <w:r w:rsidR="004D3011" w:rsidRPr="004D3011">
              <w:t xml:space="preserve">  </w:t>
            </w:r>
            <w:proofErr w:type="spellStart"/>
            <w:r>
              <w:t>FrontEnd</w:t>
            </w:r>
            <w:proofErr w:type="spellEnd"/>
            <w:proofErr w:type="gramEnd"/>
          </w:p>
          <w:p w14:paraId="231463E2" w14:textId="298037C1" w:rsidR="004D3011" w:rsidRPr="004D3011" w:rsidRDefault="009C2E29" w:rsidP="00B359E4">
            <w:pPr>
              <w:pStyle w:val="Date"/>
            </w:pPr>
            <w:r>
              <w:t>February</w:t>
            </w:r>
            <w:r w:rsidR="004D3011" w:rsidRPr="004D3011">
              <w:t>–</w:t>
            </w:r>
            <w:r>
              <w:t>March 2024</w:t>
            </w:r>
          </w:p>
          <w:p w14:paraId="6048A81F" w14:textId="62F4733B" w:rsidR="004D3011" w:rsidRPr="004D3011" w:rsidRDefault="009C2E29" w:rsidP="004D3011">
            <w:r>
              <w:t xml:space="preserve">I used my </w:t>
            </w:r>
            <w:proofErr w:type="gramStart"/>
            <w:r>
              <w:t>Front end</w:t>
            </w:r>
            <w:proofErr w:type="gramEnd"/>
            <w:r>
              <w:t xml:space="preserve"> </w:t>
            </w:r>
            <w:proofErr w:type="spellStart"/>
            <w:r>
              <w:t>deplovping</w:t>
            </w:r>
            <w:proofErr w:type="spellEnd"/>
            <w:r>
              <w:t xml:space="preserve"> skills in my 2 month internship working for OASIS</w:t>
            </w:r>
          </w:p>
          <w:p w14:paraId="5E6690FD" w14:textId="77777777" w:rsidR="004D3011" w:rsidRDefault="004D3011" w:rsidP="00036450"/>
          <w:p w14:paraId="1FD5310C" w14:textId="48795E5F" w:rsidR="004D3011" w:rsidRPr="004D3011" w:rsidRDefault="009C2E29" w:rsidP="00B359E4">
            <w:pPr>
              <w:pStyle w:val="Heading4"/>
              <w:rPr>
                <w:bCs/>
              </w:rPr>
            </w:pPr>
            <w:r>
              <w:t xml:space="preserve">Prodigy </w:t>
            </w:r>
            <w:proofErr w:type="gramStart"/>
            <w:r>
              <w:t>Infotech</w:t>
            </w:r>
            <w:r w:rsidR="004D3011" w:rsidRPr="004D3011">
              <w:t xml:space="preserve">  </w:t>
            </w:r>
            <w:r>
              <w:t>AI</w:t>
            </w:r>
            <w:proofErr w:type="gramEnd"/>
            <w:r>
              <w:t xml:space="preserve"> </w:t>
            </w:r>
            <w:r w:rsidR="00A85C70">
              <w:t>Development</w:t>
            </w:r>
          </w:p>
          <w:p w14:paraId="50C76BDB" w14:textId="67CFE13E" w:rsidR="004D3011" w:rsidRPr="004D3011" w:rsidRDefault="009C2E29" w:rsidP="00B359E4">
            <w:pPr>
              <w:pStyle w:val="Date"/>
            </w:pPr>
            <w:r>
              <w:t>March</w:t>
            </w:r>
            <w:r w:rsidR="004D3011" w:rsidRPr="004D3011">
              <w:t>–</w:t>
            </w:r>
            <w:r>
              <w:t>May</w:t>
            </w:r>
          </w:p>
          <w:p w14:paraId="0D8189E0" w14:textId="297FD57E" w:rsidR="004D3011" w:rsidRPr="004D3011" w:rsidRDefault="009C2E29" w:rsidP="004D3011">
            <w:r>
              <w:t xml:space="preserve">Completing My online internship in the field of AI </w:t>
            </w:r>
            <w:r w:rsidR="00A85C70">
              <w:t>development</w:t>
            </w:r>
          </w:p>
          <w:p w14:paraId="3D931DA2" w14:textId="77777777" w:rsidR="004D3011" w:rsidRDefault="004D3011" w:rsidP="00036450"/>
          <w:sdt>
            <w:sdtPr>
              <w:id w:val="1669594239"/>
              <w:placeholder>
                <w:docPart w:val="6946190F86F5441FB1D4A803498D8C14"/>
              </w:placeholder>
              <w:temporary/>
              <w:showingPlcHdr/>
              <w15:appearance w15:val="hidden"/>
            </w:sdtPr>
            <w:sdtContent>
              <w:p w14:paraId="4FE49FB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F65757E" w14:textId="5CABD77A" w:rsidR="00036450" w:rsidRDefault="00A85C70" w:rsidP="004D3011">
            <w:pPr>
              <w:rPr>
                <w:color w:val="FFFFFF" w:themeColor="background1"/>
              </w:rPr>
            </w:pPr>
            <w:r>
              <w:t xml:space="preserve">HTML, CSS </w:t>
            </w:r>
            <w:proofErr w:type="spellStart"/>
            <w:r>
              <w:t>Javascript</w:t>
            </w:r>
            <w:proofErr w:type="spellEnd"/>
            <w:r>
              <w:t xml:space="preserve"> PHP DSA JAVA C </w:t>
            </w:r>
            <w:proofErr w:type="spellStart"/>
            <w:r>
              <w:t>C</w:t>
            </w:r>
            <w:proofErr w:type="spellEnd"/>
            <w:r>
              <w:t>++ PYTHON SQL RDBMS</w:t>
            </w:r>
            <w:r>
              <w:rPr>
                <w:color w:val="FFFFFF" w:themeColor="background1"/>
              </w:rPr>
              <w:t>HTHTML</w:t>
            </w:r>
          </w:p>
          <w:p w14:paraId="10D06E2D" w14:textId="5C61D45D" w:rsidR="00A85C70" w:rsidRPr="004D3011" w:rsidRDefault="00A85C70" w:rsidP="004D3011">
            <w:pPr>
              <w:rPr>
                <w:color w:val="FFFFFF" w:themeColor="background1"/>
              </w:rPr>
            </w:pPr>
          </w:p>
        </w:tc>
      </w:tr>
    </w:tbl>
    <w:p w14:paraId="7C742916" w14:textId="77777777" w:rsidR="00000000" w:rsidRDefault="00000000" w:rsidP="000C45FF">
      <w:pPr>
        <w:tabs>
          <w:tab w:val="left" w:pos="990"/>
        </w:tabs>
      </w:pPr>
    </w:p>
    <w:sectPr w:rsidR="0043117B" w:rsidSect="00BD790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2B27" w14:textId="77777777" w:rsidR="00BD7907" w:rsidRDefault="00BD7907" w:rsidP="000C45FF">
      <w:r>
        <w:separator/>
      </w:r>
    </w:p>
  </w:endnote>
  <w:endnote w:type="continuationSeparator" w:id="0">
    <w:p w14:paraId="0F082E2D" w14:textId="77777777" w:rsidR="00BD7907" w:rsidRDefault="00BD790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C0FE0" w14:textId="77777777" w:rsidR="00BD7907" w:rsidRDefault="00BD7907" w:rsidP="000C45FF">
      <w:r>
        <w:separator/>
      </w:r>
    </w:p>
  </w:footnote>
  <w:footnote w:type="continuationSeparator" w:id="0">
    <w:p w14:paraId="6020CC86" w14:textId="77777777" w:rsidR="00BD7907" w:rsidRDefault="00BD790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A08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EFC2F2" wp14:editId="7F16B02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7F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C41ED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C2E29"/>
    <w:rsid w:val="00A2118D"/>
    <w:rsid w:val="00A85C70"/>
    <w:rsid w:val="00AD0A50"/>
    <w:rsid w:val="00AD76E2"/>
    <w:rsid w:val="00B10E5C"/>
    <w:rsid w:val="00B20152"/>
    <w:rsid w:val="00B359E4"/>
    <w:rsid w:val="00B57D98"/>
    <w:rsid w:val="00B70850"/>
    <w:rsid w:val="00BD7907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038D5"/>
    <w:rsid w:val="00E25A26"/>
    <w:rsid w:val="00E4381A"/>
    <w:rsid w:val="00E55D74"/>
    <w:rsid w:val="00F60274"/>
    <w:rsid w:val="00F77FB9"/>
    <w:rsid w:val="00FA347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E8B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h%20Gudl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BCD864235F4F10A488A094F6B93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B0FA7-697C-4DF0-8E87-9A8050F41A27}"/>
      </w:docPartPr>
      <w:docPartBody>
        <w:p w:rsidR="00000000" w:rsidRDefault="00000000">
          <w:pPr>
            <w:pStyle w:val="38BCD864235F4F10A488A094F6B93822"/>
          </w:pPr>
          <w:r w:rsidRPr="00D5459D">
            <w:t>Profile</w:t>
          </w:r>
        </w:p>
      </w:docPartBody>
    </w:docPart>
    <w:docPart>
      <w:docPartPr>
        <w:name w:val="58FB437199E2465683F898844BEB0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BCAE5-6539-4155-BB8C-97FD860AA41D}"/>
      </w:docPartPr>
      <w:docPartBody>
        <w:p w:rsidR="00000000" w:rsidRDefault="00000000">
          <w:pPr>
            <w:pStyle w:val="58FB437199E2465683F898844BEB05E4"/>
          </w:pPr>
          <w:r w:rsidRPr="00CB0055">
            <w:t>Contact</w:t>
          </w:r>
        </w:p>
      </w:docPartBody>
    </w:docPart>
    <w:docPart>
      <w:docPartPr>
        <w:name w:val="5D6564486D4540D6886B040CEE2D3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319B4-5986-4099-908F-80817886B0B1}"/>
      </w:docPartPr>
      <w:docPartBody>
        <w:p w:rsidR="00000000" w:rsidRDefault="00000000">
          <w:pPr>
            <w:pStyle w:val="5D6564486D4540D6886B040CEE2D37E6"/>
          </w:pPr>
          <w:r w:rsidRPr="004D3011">
            <w:t>PHONE:</w:t>
          </w:r>
        </w:p>
      </w:docPartBody>
    </w:docPart>
    <w:docPart>
      <w:docPartPr>
        <w:name w:val="1222A4BD8067442EBCADC0D349F43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A114E-3829-41F2-A1FA-D9A1E03288C1}"/>
      </w:docPartPr>
      <w:docPartBody>
        <w:p w:rsidR="00000000" w:rsidRDefault="00000000">
          <w:pPr>
            <w:pStyle w:val="1222A4BD8067442EBCADC0D349F43C4F"/>
          </w:pPr>
          <w:r w:rsidRPr="004D3011">
            <w:t>EMAIL:</w:t>
          </w:r>
        </w:p>
      </w:docPartBody>
    </w:docPart>
    <w:docPart>
      <w:docPartPr>
        <w:name w:val="49C10A5382634710B0B6B8155ECA2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76E5A-A6BB-4E17-A6C3-AAABA399C7CC}"/>
      </w:docPartPr>
      <w:docPartBody>
        <w:p w:rsidR="00000000" w:rsidRDefault="00000000">
          <w:pPr>
            <w:pStyle w:val="49C10A5382634710B0B6B8155ECA2EA1"/>
          </w:pPr>
          <w:r w:rsidRPr="00036450">
            <w:t>EDUCATION</w:t>
          </w:r>
        </w:p>
      </w:docPartBody>
    </w:docPart>
    <w:docPart>
      <w:docPartPr>
        <w:name w:val="F5CFAB61E6544A719C2345DE70402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88BBA-01FB-4B74-99DB-60BBCA547969}"/>
      </w:docPartPr>
      <w:docPartBody>
        <w:p w:rsidR="00000000" w:rsidRDefault="00000000">
          <w:pPr>
            <w:pStyle w:val="F5CFAB61E6544A719C2345DE704029F3"/>
          </w:pPr>
          <w:r w:rsidRPr="00036450">
            <w:t>WORK EXPERIENCE</w:t>
          </w:r>
        </w:p>
      </w:docPartBody>
    </w:docPart>
    <w:docPart>
      <w:docPartPr>
        <w:name w:val="6946190F86F5441FB1D4A803498D8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F7110-81C2-4CEA-B1DD-32B421773236}"/>
      </w:docPartPr>
      <w:docPartBody>
        <w:p w:rsidR="00000000" w:rsidRDefault="00000000">
          <w:pPr>
            <w:pStyle w:val="6946190F86F5441FB1D4A803498D8C1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1"/>
    <w:rsid w:val="00BA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85E56F31F477BA938229C15E9E965">
    <w:name w:val="1E585E56F31F477BA938229C15E9E965"/>
  </w:style>
  <w:style w:type="paragraph" w:customStyle="1" w:styleId="1447BBE63A6E4B4B8850A41CACF8F8B9">
    <w:name w:val="1447BBE63A6E4B4B8850A41CACF8F8B9"/>
  </w:style>
  <w:style w:type="paragraph" w:customStyle="1" w:styleId="38BCD864235F4F10A488A094F6B93822">
    <w:name w:val="38BCD864235F4F10A488A094F6B93822"/>
  </w:style>
  <w:style w:type="paragraph" w:customStyle="1" w:styleId="ECFAD339E9E14E0AB20EDDD395248307">
    <w:name w:val="ECFAD339E9E14E0AB20EDDD395248307"/>
  </w:style>
  <w:style w:type="paragraph" w:customStyle="1" w:styleId="58FB437199E2465683F898844BEB05E4">
    <w:name w:val="58FB437199E2465683F898844BEB05E4"/>
  </w:style>
  <w:style w:type="paragraph" w:customStyle="1" w:styleId="5D6564486D4540D6886B040CEE2D37E6">
    <w:name w:val="5D6564486D4540D6886B040CEE2D37E6"/>
  </w:style>
  <w:style w:type="paragraph" w:customStyle="1" w:styleId="5C9C89BC409A41D2806800FA8E530E8C">
    <w:name w:val="5C9C89BC409A41D2806800FA8E530E8C"/>
  </w:style>
  <w:style w:type="paragraph" w:customStyle="1" w:styleId="75F2A744498143E1B0D36AE105C63619">
    <w:name w:val="75F2A744498143E1B0D36AE105C63619"/>
  </w:style>
  <w:style w:type="paragraph" w:customStyle="1" w:styleId="8C4E869304064A7894821B263457E704">
    <w:name w:val="8C4E869304064A7894821B263457E704"/>
  </w:style>
  <w:style w:type="paragraph" w:customStyle="1" w:styleId="1222A4BD8067442EBCADC0D349F43C4F">
    <w:name w:val="1222A4BD8067442EBCADC0D349F43C4F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EE34A602A50E45489421E33CA509750C">
    <w:name w:val="EE34A602A50E45489421E33CA509750C"/>
  </w:style>
  <w:style w:type="paragraph" w:customStyle="1" w:styleId="996D5D2501A54B519B2005C7C7FE31AF">
    <w:name w:val="996D5D2501A54B519B2005C7C7FE31AF"/>
  </w:style>
  <w:style w:type="paragraph" w:customStyle="1" w:styleId="8892B9F0B9564C058544D538740C1A16">
    <w:name w:val="8892B9F0B9564C058544D538740C1A16"/>
  </w:style>
  <w:style w:type="paragraph" w:customStyle="1" w:styleId="594E09AE302143B58D96B4344A3F7EF7">
    <w:name w:val="594E09AE302143B58D96B4344A3F7EF7"/>
  </w:style>
  <w:style w:type="paragraph" w:customStyle="1" w:styleId="760914BC9BEF4CF2972F3FC18BD042C0">
    <w:name w:val="760914BC9BEF4CF2972F3FC18BD042C0"/>
  </w:style>
  <w:style w:type="paragraph" w:customStyle="1" w:styleId="A144325DFED149D384C08B755C7DEED0">
    <w:name w:val="A144325DFED149D384C08B755C7DEED0"/>
  </w:style>
  <w:style w:type="paragraph" w:customStyle="1" w:styleId="49C10A5382634710B0B6B8155ECA2EA1">
    <w:name w:val="49C10A5382634710B0B6B8155ECA2EA1"/>
  </w:style>
  <w:style w:type="paragraph" w:customStyle="1" w:styleId="1DCAD97C82E54419A4D9591519EDE152">
    <w:name w:val="1DCAD97C82E54419A4D9591519EDE152"/>
  </w:style>
  <w:style w:type="paragraph" w:customStyle="1" w:styleId="930441B6294E41709D86A66191DDEC4D">
    <w:name w:val="930441B6294E41709D86A66191DDEC4D"/>
  </w:style>
  <w:style w:type="paragraph" w:customStyle="1" w:styleId="F745C045264744DC895FE9FD145B41EA">
    <w:name w:val="F745C045264744DC895FE9FD145B41EA"/>
  </w:style>
  <w:style w:type="paragraph" w:customStyle="1" w:styleId="789A6316E7F540ADAE260C6BD4278905">
    <w:name w:val="789A6316E7F540ADAE260C6BD4278905"/>
  </w:style>
  <w:style w:type="paragraph" w:customStyle="1" w:styleId="24DFCC887590452B85FE1A8E3136D047">
    <w:name w:val="24DFCC887590452B85FE1A8E3136D047"/>
  </w:style>
  <w:style w:type="paragraph" w:customStyle="1" w:styleId="F08FDDAF827843C1B9B7E3AD81E88ACC">
    <w:name w:val="F08FDDAF827843C1B9B7E3AD81E88ACC"/>
  </w:style>
  <w:style w:type="paragraph" w:customStyle="1" w:styleId="1FFAC008EBD741C5A638948B23D69A82">
    <w:name w:val="1FFAC008EBD741C5A638948B23D69A82"/>
  </w:style>
  <w:style w:type="paragraph" w:customStyle="1" w:styleId="F5CFAB61E6544A719C2345DE704029F3">
    <w:name w:val="F5CFAB61E6544A719C2345DE704029F3"/>
  </w:style>
  <w:style w:type="paragraph" w:customStyle="1" w:styleId="E60BC0F48E97443FB4342BF701E611E4">
    <w:name w:val="E60BC0F48E97443FB4342BF701E611E4"/>
  </w:style>
  <w:style w:type="paragraph" w:customStyle="1" w:styleId="E15A370B177A4BC8B4A6F2FFB8C56255">
    <w:name w:val="E15A370B177A4BC8B4A6F2FFB8C56255"/>
  </w:style>
  <w:style w:type="paragraph" w:customStyle="1" w:styleId="7EB7D26AD945472BB62CD9C32E9990BC">
    <w:name w:val="7EB7D26AD945472BB62CD9C32E9990BC"/>
  </w:style>
  <w:style w:type="paragraph" w:customStyle="1" w:styleId="1636827C3EFE4526BA712BA29C54BE35">
    <w:name w:val="1636827C3EFE4526BA712BA29C54BE35"/>
  </w:style>
  <w:style w:type="paragraph" w:customStyle="1" w:styleId="09F759C8ED4A4452B50CC4B27A61147E">
    <w:name w:val="09F759C8ED4A4452B50CC4B27A61147E"/>
  </w:style>
  <w:style w:type="paragraph" w:customStyle="1" w:styleId="20704BA358A5425F9F240BE59E80C08F">
    <w:name w:val="20704BA358A5425F9F240BE59E80C08F"/>
  </w:style>
  <w:style w:type="paragraph" w:customStyle="1" w:styleId="8ECAA7045DD2447C8AB8067CD4C2FEBB">
    <w:name w:val="8ECAA7045DD2447C8AB8067CD4C2FEBB"/>
  </w:style>
  <w:style w:type="paragraph" w:customStyle="1" w:styleId="DB3299E8B85A4BE59B661D70B9ABAF0A">
    <w:name w:val="DB3299E8B85A4BE59B661D70B9ABAF0A"/>
  </w:style>
  <w:style w:type="paragraph" w:customStyle="1" w:styleId="3DD7F921FD37492CB4F23A1C32E61DD1">
    <w:name w:val="3DD7F921FD37492CB4F23A1C32E61DD1"/>
  </w:style>
  <w:style w:type="paragraph" w:customStyle="1" w:styleId="1F55B1C2F15449F4B661B357F5E917D1">
    <w:name w:val="1F55B1C2F15449F4B661B357F5E917D1"/>
  </w:style>
  <w:style w:type="paragraph" w:customStyle="1" w:styleId="C96E353CFF654D099F8C8D870E69F2C3">
    <w:name w:val="C96E353CFF654D099F8C8D870E69F2C3"/>
  </w:style>
  <w:style w:type="paragraph" w:customStyle="1" w:styleId="2EB90F6D97BA48BB81DD29FC8E97B9AA">
    <w:name w:val="2EB90F6D97BA48BB81DD29FC8E97B9AA"/>
  </w:style>
  <w:style w:type="paragraph" w:customStyle="1" w:styleId="283FB7F361AD45F2A2B4314D91FAFD63">
    <w:name w:val="283FB7F361AD45F2A2B4314D91FAFD63"/>
  </w:style>
  <w:style w:type="paragraph" w:customStyle="1" w:styleId="A3053847DC5D4144A22AE13E62A9685F">
    <w:name w:val="A3053847DC5D4144A22AE13E62A9685F"/>
  </w:style>
  <w:style w:type="paragraph" w:customStyle="1" w:styleId="4332BE654EB84C21A623EE8C0ABA0C47">
    <w:name w:val="4332BE654EB84C21A623EE8C0ABA0C4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6946190F86F5441FB1D4A803498D8C14">
    <w:name w:val="6946190F86F5441FB1D4A803498D8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2024-03-20T16:17:00Z</dcterms:created>
  <dcterms:modified xsi:type="dcterms:W3CDTF">2024-03-20T17:10:00Z</dcterms:modified>
</cp:coreProperties>
</file>